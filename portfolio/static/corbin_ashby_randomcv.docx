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66809472E177C468912DF51AFA0C9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211924" w:rsidP="003856C9">
                <w:pPr>
                  <w:pStyle w:val="Heading1"/>
                </w:pPr>
                <w:r>
                  <w:t>corbin ashby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1E5C4D6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D69C1" w:rsidP="00441EB9">
                  <w:pPr>
                    <w:pStyle w:val="Heading3"/>
                  </w:pPr>
                  <w:sdt>
                    <w:sdtPr>
                      <w:alias w:val="Email Address:"/>
                      <w:tag w:val="Email Address:"/>
                      <w:id w:val="1159736844"/>
                      <w:placeholder>
                        <w:docPart w:val="4C4F5265895F274F801498BFDD064A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Email Address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C21F940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D69C1" w:rsidP="00441EB9">
                  <w:pPr>
                    <w:pStyle w:val="Heading3"/>
                  </w:pPr>
                  <w:sdt>
                    <w:sdtPr>
                      <w:alias w:val="Telephone No.:"/>
                      <w:tag w:val="Telephone No.:"/>
                      <w:id w:val="2067829428"/>
                      <w:placeholder>
                        <w:docPart w:val="B343DEBDBD2EFE4788BFE59EEB8FF7F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Telephone No.</w:t>
                      </w:r>
                    </w:sdtContent>
                  </w:sdt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EF12B4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3D69C1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28936E85278AFD47AE0E28D55D7158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val="en-GB" w:bidi="en-GB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3D69C1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6F5CD2FBC3CADD499D3F329098B5D1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3D69C1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68DE5AFD8A29674C912174DBED328B8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5BB1074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D69C1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C1279E1F0586714A99B72EDCB8CBD8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val="en-GB" w:bidi="en-GB"/>
                        </w:rPr>
                        <w:t>To get s</w:t>
                      </w:r>
                      <w:r w:rsidR="00D11C4D">
                        <w:rPr>
                          <w:lang w:val="en-GB" w:bidi="en-GB"/>
                        </w:rPr>
                        <w:t>tarted, click the placeholder text</w:t>
                      </w:r>
                      <w:r w:rsidR="005A7E57" w:rsidRPr="007B2F5C">
                        <w:rPr>
                          <w:lang w:val="en-GB" w:bidi="en-GB"/>
                        </w:rPr>
                        <w:t xml:space="preserve"> and start typing. Be brief: use one or two sentences.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3D69C1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A0906F458D1AC42BCA4D7EF55B2A60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BD2F44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0F2176D14D25174D969524BDADD4E84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63463" w:rsidRPr="005152F2" w:rsidRDefault="007B2F5C" w:rsidP="00463463">
                      <w:r w:rsidRPr="007B2F5C">
                        <w:rPr>
                          <w:lang w:val="en-GB" w:bidi="en-GB"/>
                        </w:rPr>
                        <w:t>Explain what you're especially good at. What sets you apart? Use your own language – not jargon.</w:t>
                      </w:r>
                    </w:p>
                  </w:sdtContent>
                </w:sdt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D69C1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10322C1A0EBAAF468EBCC5358A4003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:rsidR="008F6337" w:rsidRPr="0043426C" w:rsidRDefault="003D69C1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027DE68D8B41F64886FCE0F96EBC0C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val="en-GB" w:bidi="en-GB"/>
                        </w:rPr>
                        <w:t>Job Title/Company</w:t>
                      </w:r>
                    </w:sdtContent>
                  </w:sdt>
                </w:p>
                <w:p w:rsidR="008F6337" w:rsidRPr="005152F2" w:rsidRDefault="003D69C1" w:rsidP="008F6337">
                  <w:pPr>
                    <w:pStyle w:val="Heading5"/>
                  </w:pPr>
                  <w:sdt>
                    <w:sdtPr>
                      <w:alias w:val="Enter Dates from – to:"/>
                      <w:tag w:val="Enter Dates from – to:"/>
                      <w:id w:val="-1914612906"/>
                      <w:placeholder>
                        <w:docPart w:val="3CB2D0F534665144879C715BFB9B814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val="en-GB" w:bidi="en-GB"/>
                        </w:rPr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56722FE89901444BBEDC01E8A89003B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Summarise your key responsibilities, leadership and biggest accomplishments. Don't list everything – keep it relevant and include information that shows the impact that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1E77FDE82D928D4EB35C835F8F167C8F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Job Title/Company</w:t>
                      </w:r>
                    </w:p>
                  </w:sdtContent>
                </w:sdt>
                <w:sdt>
                  <w:sdtPr>
                    <w:alias w:val="Enter Dates from – to:"/>
                    <w:tag w:val="Enter Dates from – to:"/>
                    <w:id w:val="998615550"/>
                    <w:placeholder>
                      <w:docPart w:val="3572BC2E16E0254EBAD70641BEF3826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>
                        <w:rPr>
                          <w:lang w:val="en-GB" w:bidi="en-GB"/>
                        </w:rP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318FE5E4DE1D3C41A6F0979CD93A7F9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473EF8" w:rsidP="00832F81">
                      <w:r w:rsidRPr="00473EF8">
                        <w:rPr>
                          <w:lang w:val="en-GB" w:bidi="en-GB"/>
                        </w:rPr>
                        <w:t>Think about the size of the teams you've led, the number of projects you've managed successfully or the number of articles you've written.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3D69C1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04FEA02B2884540B245F645C057A9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sdt>
                  <w:sdtPr>
                    <w:alias w:val="Degree or Qualification/Date Earned:"/>
                    <w:tag w:val="Degree or Qualification/Date Earned:"/>
                    <w:id w:val="634905938"/>
                    <w:placeholder>
                      <w:docPart w:val="5A1B9E0EE12188419E4EC4025EAB577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2B3890">
                      <w:pPr>
                        <w:pStyle w:val="Heading4"/>
                      </w:pPr>
                      <w:r w:rsidRPr="0043426C">
                        <w:rPr>
                          <w:lang w:val="en-GB" w:bidi="en-GB"/>
                        </w:rPr>
                        <w:t>Degree or Qualification/Date Earned</w:t>
                      </w:r>
                    </w:p>
                  </w:sdtContent>
                </w:sdt>
                <w:sdt>
                  <w:sdtPr>
                    <w:alias w:val="University or College:"/>
                    <w:tag w:val="University or College:"/>
                    <w:id w:val="-741416646"/>
                    <w:placeholder>
                      <w:docPart w:val="7AF2517D15D7864E9F3F08C3A26D46D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Heading5"/>
                      </w:pPr>
                      <w:r w:rsidRPr="005152F2">
                        <w:rPr>
                          <w:lang w:val="en-GB" w:bidi="en-GB"/>
                        </w:rPr>
                        <w:t>University or College</w:t>
                      </w:r>
                    </w:p>
                  </w:sdtContent>
                </w:sdt>
                <w:p w:rsidR="008F6337" w:rsidRDefault="003D69C1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375AAF19D6B2C14287476F8857AF9C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3D69C1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5C2041D0BB4EBB4A85B642AAA83297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val="en-GB" w:bidi="en-GB"/>
                        </w:rPr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 Details:"/>
                    <w:tag w:val="Enter Volunteer Experience or Leadership Details:"/>
                    <w:id w:val="1952504710"/>
                    <w:placeholder>
                      <w:docPart w:val="CC386411D79CA74E90032ACABB5CF8C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val="en-GB" w:bidi="en-GB"/>
                        </w:rPr>
                        <w:t>Did you manage a team for your club, lead a campaign for your favourite charity or edit your school's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NoSpacing"/>
      </w:pPr>
    </w:p>
    <w:sectPr w:rsidR="00E941EF" w:rsidSect="00315A0C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69C1" w:rsidRDefault="003D69C1" w:rsidP="003856C9">
      <w:pPr>
        <w:spacing w:after="0" w:line="240" w:lineRule="auto"/>
      </w:pPr>
      <w:r>
        <w:separator/>
      </w:r>
    </w:p>
  </w:endnote>
  <w:endnote w:type="continuationSeparator" w:id="0">
    <w:p w:rsidR="003D69C1" w:rsidRDefault="003D69C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B0604D9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F138C1A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69C1" w:rsidRDefault="003D69C1" w:rsidP="003856C9">
      <w:pPr>
        <w:spacing w:after="0" w:line="240" w:lineRule="auto"/>
      </w:pPr>
      <w:r>
        <w:separator/>
      </w:r>
    </w:p>
  </w:footnote>
  <w:footnote w:type="continuationSeparator" w:id="0">
    <w:p w:rsidR="003D69C1" w:rsidRDefault="003D69C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85E8BB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DE98E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24"/>
    <w:rsid w:val="00052BE1"/>
    <w:rsid w:val="0007412A"/>
    <w:rsid w:val="0010199E"/>
    <w:rsid w:val="001765FE"/>
    <w:rsid w:val="0019561F"/>
    <w:rsid w:val="001B32D2"/>
    <w:rsid w:val="00211924"/>
    <w:rsid w:val="00293B83"/>
    <w:rsid w:val="002A3621"/>
    <w:rsid w:val="002B3890"/>
    <w:rsid w:val="002B7747"/>
    <w:rsid w:val="002C77B9"/>
    <w:rsid w:val="002F485A"/>
    <w:rsid w:val="003053D9"/>
    <w:rsid w:val="00315A0C"/>
    <w:rsid w:val="00331D97"/>
    <w:rsid w:val="003856C9"/>
    <w:rsid w:val="00396369"/>
    <w:rsid w:val="003D69C1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94909"/>
    <w:rsid w:val="005A1E51"/>
    <w:rsid w:val="005A7E57"/>
    <w:rsid w:val="00616FF4"/>
    <w:rsid w:val="006A3CE7"/>
    <w:rsid w:val="00743379"/>
    <w:rsid w:val="007803B7"/>
    <w:rsid w:val="00797346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0809"/>
    <w:rsid w:val="00BD2E58"/>
    <w:rsid w:val="00BE70F7"/>
    <w:rsid w:val="00BF6BAB"/>
    <w:rsid w:val="00C007A5"/>
    <w:rsid w:val="00C4403A"/>
    <w:rsid w:val="00CE6306"/>
    <w:rsid w:val="00D02002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D0C7A9-4BF7-5A4D-831C-529CE7F8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rbinashby/Library/Containers/com.microsoft.Word/Data/Library/Application%20Support/Microsoft/Office/16.0/DTS/en-GB%7bD8CA1D43-04DE-3C44-85D8-E81C4B517434%7d/%7b217F32EF-502E-574D-9B40-72D9B07CA6EE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809472E177C468912DF51AFA0C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FE0C7-4FA5-0140-9BAF-DA88150CC858}"/>
      </w:docPartPr>
      <w:docPartBody>
        <w:p w:rsidR="00000000" w:rsidRDefault="00223F21">
          <w:pPr>
            <w:pStyle w:val="666809472E177C468912DF51AFA0C9A4"/>
          </w:pPr>
          <w:r w:rsidRPr="005152F2">
            <w:rPr>
              <w:lang w:val="en-GB" w:bidi="en-GB"/>
            </w:rPr>
            <w:t>Your Name</w:t>
          </w:r>
        </w:p>
      </w:docPartBody>
    </w:docPart>
    <w:docPart>
      <w:docPartPr>
        <w:name w:val="4C4F5265895F274F801498BFDD064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25EDE-68C0-3B49-B093-21BBF5162F30}"/>
      </w:docPartPr>
      <w:docPartBody>
        <w:p w:rsidR="00000000" w:rsidRDefault="00223F21">
          <w:pPr>
            <w:pStyle w:val="4C4F5265895F274F801498BFDD064A9F"/>
          </w:pPr>
          <w:r w:rsidRPr="005152F2">
            <w:rPr>
              <w:lang w:val="en-GB" w:bidi="en-GB"/>
            </w:rPr>
            <w:t>Email Address</w:t>
          </w:r>
        </w:p>
      </w:docPartBody>
    </w:docPart>
    <w:docPart>
      <w:docPartPr>
        <w:name w:val="B343DEBDBD2EFE4788BFE59EEB8FF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C8962-F888-2A4D-8205-66569630EF52}"/>
      </w:docPartPr>
      <w:docPartBody>
        <w:p w:rsidR="00000000" w:rsidRDefault="00223F21">
          <w:pPr>
            <w:pStyle w:val="B343DEBDBD2EFE4788BFE59EEB8FF7FB"/>
          </w:pPr>
          <w:r w:rsidRPr="005152F2">
            <w:rPr>
              <w:lang w:val="en-GB" w:bidi="en-GB"/>
            </w:rPr>
            <w:t>Telephone No.</w:t>
          </w:r>
        </w:p>
      </w:docPartBody>
    </w:docPart>
    <w:docPart>
      <w:docPartPr>
        <w:name w:val="28936E85278AFD47AE0E28D55D715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B6567-699F-634E-90DC-2720EAE6859B}"/>
      </w:docPartPr>
      <w:docPartBody>
        <w:p w:rsidR="00000000" w:rsidRDefault="00223F21">
          <w:pPr>
            <w:pStyle w:val="28936E85278AFD47AE0E28D55D715808"/>
          </w:pPr>
          <w:r w:rsidRPr="003053D9">
            <w:rPr>
              <w:lang w:val="en-GB" w:bidi="en-GB"/>
            </w:rPr>
            <w:t>LinkedIn URL</w:t>
          </w:r>
        </w:p>
      </w:docPartBody>
    </w:docPart>
    <w:docPart>
      <w:docPartPr>
        <w:name w:val="6F5CD2FBC3CADD499D3F329098B5D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D4D89-A7EC-AE47-911B-B0122E8E62B3}"/>
      </w:docPartPr>
      <w:docPartBody>
        <w:p w:rsidR="00000000" w:rsidRDefault="00223F21">
          <w:pPr>
            <w:pStyle w:val="6F5CD2FBC3CADD499D3F329098B5D116"/>
          </w:pPr>
          <w:r w:rsidRPr="005152F2">
            <w:rPr>
              <w:lang w:val="en-GB" w:bidi="en-GB"/>
            </w:rPr>
            <w:t>Link to</w:t>
          </w:r>
          <w:r w:rsidRPr="005152F2">
            <w:rPr>
              <w:lang w:val="en-GB" w:bidi="en-GB"/>
            </w:rPr>
            <w:t xml:space="preserve"> other online properties: Portfolio/Website/Blog</w:t>
          </w:r>
        </w:p>
      </w:docPartBody>
    </w:docPart>
    <w:docPart>
      <w:docPartPr>
        <w:name w:val="68DE5AFD8A29674C912174DBED328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1C9B6-7865-1546-B11B-31E4F4D55719}"/>
      </w:docPartPr>
      <w:docPartBody>
        <w:p w:rsidR="00000000" w:rsidRDefault="00223F21">
          <w:pPr>
            <w:pStyle w:val="68DE5AFD8A29674C912174DBED328B89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C1279E1F0586714A99B72EDCB8CB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995CE-ED46-9244-A1AC-AB3BC8875548}"/>
      </w:docPartPr>
      <w:docPartBody>
        <w:p w:rsidR="00000000" w:rsidRDefault="00223F21">
          <w:pPr>
            <w:pStyle w:val="C1279E1F0586714A99B72EDCB8CBD88D"/>
          </w:pPr>
          <w:r w:rsidRPr="007B2F5C">
            <w:rPr>
              <w:lang w:val="en-GB" w:bidi="en-GB"/>
            </w:rPr>
            <w:t>To get s</w:t>
          </w:r>
          <w:r>
            <w:rPr>
              <w:lang w:val="en-GB" w:bidi="en-GB"/>
            </w:rPr>
            <w:t>tarted, click the placeholder text</w:t>
          </w:r>
          <w:r w:rsidRPr="007B2F5C">
            <w:rPr>
              <w:lang w:val="en-GB" w:bidi="en-GB"/>
            </w:rPr>
            <w:t xml:space="preserve"> and start typing. Be brief: use one or two sentences.</w:t>
          </w:r>
        </w:p>
      </w:docPartBody>
    </w:docPart>
    <w:docPart>
      <w:docPartPr>
        <w:name w:val="FA0906F458D1AC42BCA4D7EF55B2A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12D2E-6D4A-9142-A3C8-411047EF2E33}"/>
      </w:docPartPr>
      <w:docPartBody>
        <w:p w:rsidR="00000000" w:rsidRDefault="00223F21">
          <w:pPr>
            <w:pStyle w:val="FA0906F458D1AC42BCA4D7EF55B2A605"/>
          </w:pPr>
          <w:r>
            <w:rPr>
              <w:lang w:val="en-GB" w:bidi="en-GB"/>
            </w:rPr>
            <w:t>Skills</w:t>
          </w:r>
        </w:p>
      </w:docPartBody>
    </w:docPart>
    <w:docPart>
      <w:docPartPr>
        <w:name w:val="0F2176D14D25174D969524BDADD4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0095E-62C1-004E-B534-711E429C548E}"/>
      </w:docPartPr>
      <w:docPartBody>
        <w:p w:rsidR="00000000" w:rsidRDefault="00223F21">
          <w:pPr>
            <w:pStyle w:val="0F2176D14D25174D969524BDADD4E844"/>
          </w:pPr>
          <w:r w:rsidRPr="007B2F5C">
            <w:rPr>
              <w:lang w:val="en-GB" w:bidi="en-GB"/>
            </w:rPr>
            <w:t>Explain what you're especially good at. What sets you apart? Use your own language – not jargon.</w:t>
          </w:r>
        </w:p>
      </w:docPartBody>
    </w:docPart>
    <w:docPart>
      <w:docPartPr>
        <w:name w:val="10322C1A0EBAAF468EBCC5358A400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0FFFC-A1DB-C54D-9EA8-79438B5C1BBC}"/>
      </w:docPartPr>
      <w:docPartBody>
        <w:p w:rsidR="00000000" w:rsidRDefault="00223F21">
          <w:pPr>
            <w:pStyle w:val="10322C1A0EBAAF468EBCC5358A4003A8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027DE68D8B41F64886FCE0F96EBC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81858-ABB6-F849-A692-F92073E6365E}"/>
      </w:docPartPr>
      <w:docPartBody>
        <w:p w:rsidR="00000000" w:rsidRDefault="00223F21">
          <w:pPr>
            <w:pStyle w:val="027DE68D8B41F64886FCE0F96EBC0CF8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3CB2D0F534665144879C715BFB9B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2739-D4BA-8D43-84EA-E17867072D55}"/>
      </w:docPartPr>
      <w:docPartBody>
        <w:p w:rsidR="00000000" w:rsidRDefault="00223F21">
          <w:pPr>
            <w:pStyle w:val="3CB2D0F534665144879C715BFB9B8144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56722FE89901444BBEDC01E8A8900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A7B47-A2DD-3846-8A20-36180644C91D}"/>
      </w:docPartPr>
      <w:docPartBody>
        <w:p w:rsidR="00000000" w:rsidRDefault="00223F21">
          <w:pPr>
            <w:pStyle w:val="56722FE89901444BBEDC01E8A89003BA"/>
          </w:pPr>
          <w:r w:rsidRPr="007B2F5C">
            <w:rPr>
              <w:lang w:val="en-GB" w:bidi="en-GB"/>
            </w:rPr>
            <w:t xml:space="preserve">Summarise your key responsibilities, leadership and </w:t>
          </w:r>
          <w:r w:rsidRPr="007B2F5C">
            <w:rPr>
              <w:lang w:val="en-GB" w:bidi="en-GB"/>
            </w:rPr>
            <w:t>biggest accomplishments. Don't list everything – keep it relevant and include information that shows the impact that you made.</w:t>
          </w:r>
        </w:p>
      </w:docPartBody>
    </w:docPart>
    <w:docPart>
      <w:docPartPr>
        <w:name w:val="1E77FDE82D928D4EB35C835F8F167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A92E-2F0E-2B40-83E4-77E3ACCAA07E}"/>
      </w:docPartPr>
      <w:docPartBody>
        <w:p w:rsidR="00000000" w:rsidRDefault="00223F21">
          <w:pPr>
            <w:pStyle w:val="1E77FDE82D928D4EB35C835F8F167C8F"/>
          </w:pPr>
          <w:r w:rsidRPr="0043426C">
            <w:rPr>
              <w:lang w:val="en-GB" w:bidi="en-GB"/>
            </w:rPr>
            <w:t>Job Title/Company</w:t>
          </w:r>
        </w:p>
      </w:docPartBody>
    </w:docPart>
    <w:docPart>
      <w:docPartPr>
        <w:name w:val="3572BC2E16E0254EBAD70641BEF38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15AA8-9330-1E4F-B0FA-B1967A875A93}"/>
      </w:docPartPr>
      <w:docPartBody>
        <w:p w:rsidR="00000000" w:rsidRDefault="00223F21">
          <w:pPr>
            <w:pStyle w:val="3572BC2E16E0254EBAD70641BEF38265"/>
          </w:pPr>
          <w:r>
            <w:rPr>
              <w:lang w:val="en-GB" w:bidi="en-GB"/>
            </w:rPr>
            <w:t>Dates from – to</w:t>
          </w:r>
        </w:p>
      </w:docPartBody>
    </w:docPart>
    <w:docPart>
      <w:docPartPr>
        <w:name w:val="318FE5E4DE1D3C41A6F0979CD93A7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589D-EFF3-A841-AEC7-AD29E2A0BCD5}"/>
      </w:docPartPr>
      <w:docPartBody>
        <w:p w:rsidR="00000000" w:rsidRDefault="00223F21">
          <w:pPr>
            <w:pStyle w:val="318FE5E4DE1D3C41A6F0979CD93A7F99"/>
          </w:pPr>
          <w:r w:rsidRPr="00473EF8">
            <w:rPr>
              <w:lang w:val="en-GB" w:bidi="en-GB"/>
            </w:rPr>
            <w:t>Think about the size of the teams you've led, the number of projects you've managed successfull</w:t>
          </w:r>
          <w:r w:rsidRPr="00473EF8">
            <w:rPr>
              <w:lang w:val="en-GB" w:bidi="en-GB"/>
            </w:rPr>
            <w:t>y or the number of articles you've written.</w:t>
          </w:r>
        </w:p>
      </w:docPartBody>
    </w:docPart>
    <w:docPart>
      <w:docPartPr>
        <w:name w:val="F04FEA02B2884540B245F645C057A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ED9B9-C386-C145-8950-48FA071AD136}"/>
      </w:docPartPr>
      <w:docPartBody>
        <w:p w:rsidR="00000000" w:rsidRDefault="00223F21">
          <w:pPr>
            <w:pStyle w:val="F04FEA02B2884540B245F645C057A98D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5A1B9E0EE12188419E4EC4025EAB5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3A63-B810-9248-ABA4-4975877FC89F}"/>
      </w:docPartPr>
      <w:docPartBody>
        <w:p w:rsidR="00000000" w:rsidRDefault="00223F21">
          <w:pPr>
            <w:pStyle w:val="5A1B9E0EE12188419E4EC4025EAB5779"/>
          </w:pPr>
          <w:r w:rsidRPr="0043426C">
            <w:rPr>
              <w:lang w:val="en-GB" w:bidi="en-GB"/>
            </w:rPr>
            <w:t>Degree or Qualification/Date Earned</w:t>
          </w:r>
        </w:p>
      </w:docPartBody>
    </w:docPart>
    <w:docPart>
      <w:docPartPr>
        <w:name w:val="7AF2517D15D7864E9F3F08C3A26D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5BD50-998B-F24E-A910-BF25B2E87F71}"/>
      </w:docPartPr>
      <w:docPartBody>
        <w:p w:rsidR="00000000" w:rsidRDefault="00223F21">
          <w:pPr>
            <w:pStyle w:val="7AF2517D15D7864E9F3F08C3A26D46D6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375AAF19D6B2C14287476F8857AF9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82385-ED9D-8448-833A-EB6B5992E132}"/>
      </w:docPartPr>
      <w:docPartBody>
        <w:p w:rsidR="00000000" w:rsidRDefault="00223F21">
          <w:pPr>
            <w:pStyle w:val="375AAF19D6B2C14287476F8857AF9C1E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5C2041D0BB4EBB4A85B642AAA8329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21D7-372A-0C44-AB5D-5774F327AC61}"/>
      </w:docPartPr>
      <w:docPartBody>
        <w:p w:rsidR="00000000" w:rsidRDefault="00223F21">
          <w:pPr>
            <w:pStyle w:val="5C2041D0BB4EBB4A85B642AAA8329736"/>
          </w:pPr>
          <w:r w:rsidRPr="005152F2">
            <w:rPr>
              <w:lang w:val="en-GB" w:bidi="en-GB"/>
            </w:rPr>
            <w:t>Volunteer experience or leadership</w:t>
          </w:r>
        </w:p>
      </w:docPartBody>
    </w:docPart>
    <w:docPart>
      <w:docPartPr>
        <w:name w:val="CC386411D79CA74E90032ACABB5CF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18896-F5F2-664D-810F-A84DFC926282}"/>
      </w:docPartPr>
      <w:docPartBody>
        <w:p w:rsidR="00000000" w:rsidRDefault="00223F21">
          <w:pPr>
            <w:pStyle w:val="CC386411D79CA74E90032ACABB5CF8C4"/>
          </w:pPr>
          <w:r w:rsidRPr="007B2F5C">
            <w:rPr>
              <w:lang w:val="en-GB" w:bidi="en-GB"/>
            </w:rPr>
            <w:t>Did you manage a team for your club, lead a camp</w:t>
          </w:r>
          <w:r w:rsidRPr="007B2F5C">
            <w:rPr>
              <w:lang w:val="en-GB" w:bidi="en-GB"/>
            </w:rPr>
            <w:t>aign for your favourite charity or edit your school's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21"/>
    <w:rsid w:val="002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809472E177C468912DF51AFA0C9A4">
    <w:name w:val="666809472E177C468912DF51AFA0C9A4"/>
  </w:style>
  <w:style w:type="paragraph" w:customStyle="1" w:styleId="4C4F5265895F274F801498BFDD064A9F">
    <w:name w:val="4C4F5265895F274F801498BFDD064A9F"/>
  </w:style>
  <w:style w:type="paragraph" w:customStyle="1" w:styleId="B343DEBDBD2EFE4788BFE59EEB8FF7FB">
    <w:name w:val="B343DEBDBD2EFE4788BFE59EEB8FF7FB"/>
  </w:style>
  <w:style w:type="paragraph" w:customStyle="1" w:styleId="28936E85278AFD47AE0E28D55D715808">
    <w:name w:val="28936E85278AFD47AE0E28D55D715808"/>
  </w:style>
  <w:style w:type="paragraph" w:customStyle="1" w:styleId="6F5CD2FBC3CADD499D3F329098B5D116">
    <w:name w:val="6F5CD2FBC3CADD499D3F329098B5D116"/>
  </w:style>
  <w:style w:type="paragraph" w:customStyle="1" w:styleId="68DE5AFD8A29674C912174DBED328B89">
    <w:name w:val="68DE5AFD8A29674C912174DBED328B89"/>
  </w:style>
  <w:style w:type="paragraph" w:customStyle="1" w:styleId="C1279E1F0586714A99B72EDCB8CBD88D">
    <w:name w:val="C1279E1F0586714A99B72EDCB8CBD88D"/>
  </w:style>
  <w:style w:type="paragraph" w:customStyle="1" w:styleId="FA0906F458D1AC42BCA4D7EF55B2A605">
    <w:name w:val="FA0906F458D1AC42BCA4D7EF55B2A605"/>
  </w:style>
  <w:style w:type="paragraph" w:customStyle="1" w:styleId="0F2176D14D25174D969524BDADD4E844">
    <w:name w:val="0F2176D14D25174D969524BDADD4E844"/>
  </w:style>
  <w:style w:type="paragraph" w:customStyle="1" w:styleId="10322C1A0EBAAF468EBCC5358A4003A8">
    <w:name w:val="10322C1A0EBAAF468EBCC5358A4003A8"/>
  </w:style>
  <w:style w:type="paragraph" w:customStyle="1" w:styleId="027DE68D8B41F64886FCE0F96EBC0CF8">
    <w:name w:val="027DE68D8B41F64886FCE0F96EBC0CF8"/>
  </w:style>
  <w:style w:type="paragraph" w:customStyle="1" w:styleId="3CB2D0F534665144879C715BFB9B8144">
    <w:name w:val="3CB2D0F534665144879C715BFB9B8144"/>
  </w:style>
  <w:style w:type="paragraph" w:customStyle="1" w:styleId="56722FE89901444BBEDC01E8A89003BA">
    <w:name w:val="56722FE89901444BBEDC01E8A89003BA"/>
  </w:style>
  <w:style w:type="paragraph" w:customStyle="1" w:styleId="1E77FDE82D928D4EB35C835F8F167C8F">
    <w:name w:val="1E77FDE82D928D4EB35C835F8F167C8F"/>
  </w:style>
  <w:style w:type="paragraph" w:customStyle="1" w:styleId="3572BC2E16E0254EBAD70641BEF38265">
    <w:name w:val="3572BC2E16E0254EBAD70641BEF38265"/>
  </w:style>
  <w:style w:type="paragraph" w:customStyle="1" w:styleId="318FE5E4DE1D3C41A6F0979CD93A7F99">
    <w:name w:val="318FE5E4DE1D3C41A6F0979CD93A7F99"/>
  </w:style>
  <w:style w:type="paragraph" w:customStyle="1" w:styleId="F04FEA02B2884540B245F645C057A98D">
    <w:name w:val="F04FEA02B2884540B245F645C057A98D"/>
  </w:style>
  <w:style w:type="paragraph" w:customStyle="1" w:styleId="5A1B9E0EE12188419E4EC4025EAB5779">
    <w:name w:val="5A1B9E0EE12188419E4EC4025EAB5779"/>
  </w:style>
  <w:style w:type="paragraph" w:customStyle="1" w:styleId="7AF2517D15D7864E9F3F08C3A26D46D6">
    <w:name w:val="7AF2517D15D7864E9F3F08C3A26D46D6"/>
  </w:style>
  <w:style w:type="paragraph" w:customStyle="1" w:styleId="375AAF19D6B2C14287476F8857AF9C1E">
    <w:name w:val="375AAF19D6B2C14287476F8857AF9C1E"/>
  </w:style>
  <w:style w:type="paragraph" w:customStyle="1" w:styleId="5C2041D0BB4EBB4A85B642AAA8329736">
    <w:name w:val="5C2041D0BB4EBB4A85B642AAA8329736"/>
  </w:style>
  <w:style w:type="paragraph" w:customStyle="1" w:styleId="CC386411D79CA74E90032ACABB5CF8C4">
    <w:name w:val="CC386411D79CA74E90032ACABB5CF8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CV, designed by MOO.dotx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ashby</dc:creator>
  <cp:keywords/>
  <dc:description/>
  <cp:lastModifiedBy>corbin ashby</cp:lastModifiedBy>
  <cp:revision>1</cp:revision>
  <dcterms:created xsi:type="dcterms:W3CDTF">2020-08-22T03:30:00Z</dcterms:created>
  <dcterms:modified xsi:type="dcterms:W3CDTF">2020-08-22T03:31:00Z</dcterms:modified>
</cp:coreProperties>
</file>